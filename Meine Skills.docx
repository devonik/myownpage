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BA" w:rsidRDefault="00627BBA">
      <w:r>
        <w:t>Meine Skills: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27BBA" w:rsidTr="00627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 w:rsidP="00627BBA">
            <w:r>
              <w:t>Sprache / Frameworks / Bibliotheken</w:t>
            </w:r>
          </w:p>
        </w:tc>
        <w:tc>
          <w:tcPr>
            <w:tcW w:w="4606" w:type="dxa"/>
          </w:tcPr>
          <w:p w:rsidR="00627BBA" w:rsidRDefault="00627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HTML5</w:t>
            </w:r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CSS3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JavaScript</w:t>
            </w:r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proofErr w:type="spellStart"/>
            <w:r>
              <w:t>JQuery</w:t>
            </w:r>
            <w:proofErr w:type="spellEnd"/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proofErr w:type="spellStart"/>
            <w:r>
              <w:t>KendoUI</w:t>
            </w:r>
            <w:proofErr w:type="spellEnd"/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Bootstrap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proofErr w:type="spellStart"/>
            <w:r>
              <w:t>AngularJS</w:t>
            </w:r>
            <w:proofErr w:type="spellEnd"/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Angular4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proofErr w:type="spellStart"/>
            <w:r>
              <w:t>TypeScript</w:t>
            </w:r>
            <w:proofErr w:type="spellEnd"/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A5FF5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A5FF5" w:rsidRDefault="003A5FF5">
            <w:r>
              <w:t>Java</w:t>
            </w:r>
          </w:p>
        </w:tc>
        <w:tc>
          <w:tcPr>
            <w:tcW w:w="4606" w:type="dxa"/>
          </w:tcPr>
          <w:p w:rsidR="003A5FF5" w:rsidRDefault="003A5F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3A5FF5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A5FF5" w:rsidRDefault="003A5FF5">
            <w:r>
              <w:t>PHP</w:t>
            </w:r>
          </w:p>
        </w:tc>
        <w:tc>
          <w:tcPr>
            <w:tcW w:w="4606" w:type="dxa"/>
          </w:tcPr>
          <w:p w:rsidR="003A5FF5" w:rsidRDefault="003A5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C#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.Net MVC</w:t>
            </w:r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>
            <w:r>
              <w:t>.Net Core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 w:rsidP="00627BBA">
            <w:r>
              <w:t>SignalR</w:t>
            </w:r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27BBA" w:rsidTr="00627B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 w:rsidP="00627BBA">
            <w:r>
              <w:t>PL/SQL</w:t>
            </w:r>
          </w:p>
        </w:tc>
        <w:tc>
          <w:tcPr>
            <w:tcW w:w="4606" w:type="dxa"/>
          </w:tcPr>
          <w:p w:rsidR="00627BBA" w:rsidRDefault="00627B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627BBA" w:rsidTr="00627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27BBA" w:rsidRDefault="00627BBA" w:rsidP="00627BBA">
            <w:proofErr w:type="spellStart"/>
            <w:r>
              <w:t>MySql</w:t>
            </w:r>
            <w:proofErr w:type="spellEnd"/>
          </w:p>
        </w:tc>
        <w:tc>
          <w:tcPr>
            <w:tcW w:w="4606" w:type="dxa"/>
          </w:tcPr>
          <w:p w:rsidR="00627BBA" w:rsidRDefault="00627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627BBA" w:rsidRDefault="00627BBA"/>
    <w:p w:rsidR="00627BBA" w:rsidRDefault="00627BBA">
      <w:pPr>
        <w:rPr>
          <w:b/>
          <w:u w:val="single"/>
        </w:rPr>
      </w:pPr>
      <w:r w:rsidRPr="00627BBA">
        <w:rPr>
          <w:b/>
          <w:u w:val="single"/>
        </w:rPr>
        <w:t>Wie eig</w:t>
      </w:r>
      <w:r>
        <w:rPr>
          <w:b/>
          <w:u w:val="single"/>
        </w:rPr>
        <w:t>ne ich mir neue Technologien an</w:t>
      </w:r>
      <w:r w:rsidRPr="00627BBA">
        <w:rPr>
          <w:b/>
          <w:u w:val="single"/>
        </w:rPr>
        <w:t>?</w:t>
      </w:r>
    </w:p>
    <w:p w:rsidR="003A5FF5" w:rsidRPr="003A5FF5" w:rsidRDefault="003A5FF5">
      <w:pPr>
        <w:rPr>
          <w:u w:val="single"/>
        </w:rPr>
      </w:pPr>
      <w:r w:rsidRPr="003A5FF5">
        <w:rPr>
          <w:u w:val="single"/>
        </w:rPr>
        <w:t>Ich gehe meist wie folgt vor:</w:t>
      </w:r>
    </w:p>
    <w:p w:rsidR="00627BBA" w:rsidRPr="003A5FF5" w:rsidRDefault="003A5FF5" w:rsidP="003A5FF5">
      <w:pPr>
        <w:pStyle w:val="Listenabsatz"/>
        <w:numPr>
          <w:ilvl w:val="0"/>
          <w:numId w:val="1"/>
        </w:numPr>
        <w:rPr>
          <w:b/>
          <w:u w:val="single"/>
        </w:rPr>
      </w:pPr>
      <w:r>
        <w:t xml:space="preserve">Praktische Erfahrung in einem </w:t>
      </w:r>
      <w:proofErr w:type="spellStart"/>
      <w:r>
        <w:t>Tutorial</w:t>
      </w:r>
      <w:proofErr w:type="spellEnd"/>
      <w:r>
        <w:t xml:space="preserve"> sammeln</w:t>
      </w:r>
    </w:p>
    <w:p w:rsidR="003A5FF5" w:rsidRPr="003A5FF5" w:rsidRDefault="003A5FF5" w:rsidP="003A5FF5">
      <w:pPr>
        <w:pStyle w:val="Listenabsatz"/>
        <w:numPr>
          <w:ilvl w:val="0"/>
          <w:numId w:val="1"/>
        </w:numPr>
        <w:rPr>
          <w:b/>
          <w:u w:val="single"/>
        </w:rPr>
      </w:pPr>
      <w:r>
        <w:t>Umsetzung eines Prototyps für ein reales Projekt</w:t>
      </w:r>
    </w:p>
    <w:p w:rsidR="003A5FF5" w:rsidRPr="003A5FF5" w:rsidRDefault="003A5FF5" w:rsidP="003A5FF5">
      <w:pPr>
        <w:pStyle w:val="Listenabsatz"/>
        <w:numPr>
          <w:ilvl w:val="0"/>
          <w:numId w:val="1"/>
        </w:numPr>
        <w:rPr>
          <w:b/>
          <w:u w:val="single"/>
        </w:rPr>
      </w:pPr>
      <w:r>
        <w:t>Umsetzung auf ein reales Projekt</w:t>
      </w:r>
      <w:bookmarkStart w:id="0" w:name="_GoBack"/>
      <w:bookmarkEnd w:id="0"/>
    </w:p>
    <w:p w:rsidR="003A5FF5" w:rsidRPr="003A5FF5" w:rsidRDefault="003A5FF5" w:rsidP="003A5FF5">
      <w:pPr>
        <w:rPr>
          <w:lang w:val="en-US"/>
        </w:rPr>
      </w:pPr>
      <w:r w:rsidRPr="003A5FF5">
        <w:t xml:space="preserve">Mein </w:t>
      </w:r>
      <w:r>
        <w:t>Motto hierbei</w:t>
      </w:r>
      <w:r w:rsidRPr="003A5FF5">
        <w:t xml:space="preserve"> ist</w:t>
      </w:r>
      <w:r w:rsidRPr="003A5FF5">
        <w:rPr>
          <w:lang w:val="en-US"/>
        </w:rPr>
        <w:t>: Learning by Doing!</w:t>
      </w:r>
    </w:p>
    <w:sectPr w:rsidR="003A5FF5" w:rsidRPr="003A5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02247"/>
    <w:multiLevelType w:val="hybridMultilevel"/>
    <w:tmpl w:val="168AEF96"/>
    <w:lvl w:ilvl="0" w:tplc="D3A4D1E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BA"/>
    <w:rsid w:val="003A5FF5"/>
    <w:rsid w:val="00627BBA"/>
    <w:rsid w:val="00816E35"/>
    <w:rsid w:val="00A95E4F"/>
    <w:rsid w:val="00B0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627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3A5F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7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627B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3A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9BCFE60D.dotm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Berenberg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Grieger, Niklas</dc:creator>
  <cp:lastModifiedBy>Grieger, Niklas</cp:lastModifiedBy>
  <cp:revision>1</cp:revision>
  <dcterms:created xsi:type="dcterms:W3CDTF">2017-11-09T10:11:00Z</dcterms:created>
  <dcterms:modified xsi:type="dcterms:W3CDTF">2017-11-09T10:31:00Z</dcterms:modified>
</cp:coreProperties>
</file>